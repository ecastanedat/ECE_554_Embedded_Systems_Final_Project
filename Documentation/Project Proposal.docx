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</w:rPr>
        <w:alias w:val="Enter your name:"/>
        <w:tag w:val="Enter your name:"/>
        <w:id w:val="-1170244857"/>
        <w:placeholder>
          <w:docPart w:val="1A858FF4413D45DD86C036B6D5B3447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6592A1FE" w14:textId="51F35452" w:rsidR="009B46E6" w:rsidRPr="008861B1" w:rsidRDefault="003157DC">
          <w:pPr>
            <w:pStyle w:val="ContactInfo"/>
            <w:rPr>
              <w:b/>
              <w:bCs/>
            </w:rPr>
          </w:pPr>
          <w:r w:rsidRPr="008861B1">
            <w:rPr>
              <w:b/>
              <w:bCs/>
            </w:rPr>
            <w:t>Luis Castaneda-Trejo</w:t>
          </w:r>
        </w:p>
      </w:sdtContent>
    </w:sdt>
    <w:p w14:paraId="455D84EF" w14:textId="4004F4BB" w:rsidR="00620296" w:rsidRDefault="003157DC">
      <w:pPr>
        <w:pStyle w:val="ContactInfo"/>
      </w:pPr>
      <w:r>
        <w:t>University of Michigan-Dearborn</w:t>
      </w:r>
    </w:p>
    <w:p w14:paraId="2FC1A1BD" w14:textId="1D1E3BB9" w:rsidR="00620296" w:rsidRDefault="008861B1">
      <w:pPr>
        <w:pStyle w:val="ContactInfo"/>
      </w:pPr>
      <w:r>
        <w:t xml:space="preserve">UM ID: </w:t>
      </w:r>
      <w:r w:rsidR="00E3476D">
        <w:t>40872210</w:t>
      </w:r>
    </w:p>
    <w:p w14:paraId="32668C21" w14:textId="17426CCE" w:rsidR="00620296" w:rsidRPr="00AC5C55" w:rsidRDefault="006B348A">
      <w:pPr>
        <w:pStyle w:val="Date"/>
      </w:pPr>
      <w:sdt>
        <w:sdtPr>
          <w:alias w:val="Enter date:"/>
          <w:tag w:val="Enter date:"/>
          <w:id w:val="665133706"/>
          <w:placeholder>
            <w:docPart w:val="C96E2DECE39849408B82410F44D4AE79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8861B1">
            <w:t>Date</w:t>
          </w:r>
        </w:sdtContent>
      </w:sdt>
      <w:r w:rsidR="008861B1">
        <w:t>: 1/11/2022</w:t>
      </w:r>
    </w:p>
    <w:p w14:paraId="711B8C80" w14:textId="1D5A7081" w:rsidR="00165F5B" w:rsidRPr="00165F5B" w:rsidRDefault="00165F5B" w:rsidP="00165F5B">
      <w:pPr>
        <w:jc w:val="center"/>
        <w:rPr>
          <w:b/>
          <w:bCs/>
          <w:caps/>
          <w:sz w:val="28"/>
          <w:szCs w:val="28"/>
        </w:rPr>
      </w:pPr>
      <w:r w:rsidRPr="00165F5B">
        <w:rPr>
          <w:b/>
          <w:bCs/>
          <w:caps/>
          <w:sz w:val="28"/>
          <w:szCs w:val="28"/>
        </w:rPr>
        <w:t xml:space="preserve">Low Cost </w:t>
      </w:r>
      <w:r>
        <w:rPr>
          <w:b/>
          <w:bCs/>
          <w:caps/>
          <w:sz w:val="28"/>
          <w:szCs w:val="28"/>
        </w:rPr>
        <w:t xml:space="preserve">mini </w:t>
      </w:r>
      <w:r w:rsidRPr="00165F5B">
        <w:rPr>
          <w:b/>
          <w:bCs/>
          <w:caps/>
          <w:sz w:val="28"/>
          <w:szCs w:val="28"/>
        </w:rPr>
        <w:t xml:space="preserve">HIL test </w:t>
      </w:r>
      <w:r w:rsidR="004B5E40">
        <w:rPr>
          <w:b/>
          <w:bCs/>
          <w:caps/>
          <w:sz w:val="28"/>
          <w:szCs w:val="28"/>
        </w:rPr>
        <w:t>tool</w:t>
      </w:r>
    </w:p>
    <w:p w14:paraId="4AA6F89E" w14:textId="4F8D0C3E" w:rsidR="00E0339F" w:rsidRPr="004F58CB" w:rsidRDefault="008861B1" w:rsidP="00E0339F">
      <w:pPr>
        <w:rPr>
          <w:b/>
          <w:bCs/>
          <w:sz w:val="28"/>
          <w:szCs w:val="28"/>
        </w:rPr>
      </w:pPr>
      <w:r w:rsidRPr="004F58CB">
        <w:rPr>
          <w:b/>
          <w:bCs/>
          <w:sz w:val="28"/>
          <w:szCs w:val="28"/>
        </w:rPr>
        <w:t>OVERVIEW</w:t>
      </w:r>
    </w:p>
    <w:p w14:paraId="140084DA" w14:textId="7507C23F" w:rsidR="008861B1" w:rsidRPr="008861B1" w:rsidRDefault="008861B1" w:rsidP="008861B1">
      <w:pPr>
        <w:jc w:val="both"/>
      </w:pPr>
      <w:r>
        <w:t xml:space="preserve">The </w:t>
      </w:r>
      <w:r w:rsidR="008B24A1">
        <w:t xml:space="preserve">Test and Validation </w:t>
      </w:r>
      <w:r>
        <w:t xml:space="preserve">team at </w:t>
      </w:r>
      <w:r w:rsidR="008B24A1">
        <w:t>XYZ</w:t>
      </w:r>
      <w:r>
        <w:t xml:space="preserve"> Automotive </w:t>
      </w:r>
      <w:r w:rsidR="00384FC2">
        <w:t>S</w:t>
      </w:r>
      <w:r>
        <w:t xml:space="preserve">ystems designs and develop automated test </w:t>
      </w:r>
      <w:r w:rsidR="00FA4487">
        <w:t>equipment</w:t>
      </w:r>
      <w:r>
        <w:t xml:space="preserve"> for Engineering, Design and Product validation of several automotive ECUs. Most of the equipment consist in COTS (Commercial Off-the-Shelf) </w:t>
      </w:r>
      <w:r w:rsidR="00FA4487">
        <w:t>technology</w:t>
      </w:r>
      <w:r>
        <w:t>.</w:t>
      </w:r>
      <w:r w:rsidR="00931EB6">
        <w:t xml:space="preserve"> </w:t>
      </w:r>
      <w:r w:rsidR="001A7641">
        <w:t xml:space="preserve">Programs </w:t>
      </w:r>
      <w:r w:rsidR="00931EB6">
        <w:t>have</w:t>
      </w:r>
      <w:r>
        <w:t xml:space="preserve"> budget to build 1 or 2 test systems at the most due to the high cost of </w:t>
      </w:r>
      <w:r w:rsidR="00524909">
        <w:t>the</w:t>
      </w:r>
      <w:r>
        <w:t xml:space="preserve"> tester</w:t>
      </w:r>
      <w:r w:rsidR="00524909">
        <w:t>s</w:t>
      </w:r>
      <w:r>
        <w:t xml:space="preserve">. One of the </w:t>
      </w:r>
      <w:r w:rsidR="00165F5B">
        <w:t>elements</w:t>
      </w:r>
      <w:r>
        <w:t xml:space="preserve"> that</w:t>
      </w:r>
      <w:r w:rsidR="00931EB6">
        <w:t xml:space="preserve"> significantly</w:t>
      </w:r>
      <w:r>
        <w:t xml:space="preserve"> impact the overall cost of the tester is Vector CANoe</w:t>
      </w:r>
      <w:r w:rsidR="00165F5B">
        <w:t xml:space="preserve"> and Vector’s hardware</w:t>
      </w:r>
      <w:r w:rsidR="006B283D">
        <w:t>. CANoe is used to communicate with the DUT (Device Under Test) and is the one in charge to execute the full test scenario. During development phases</w:t>
      </w:r>
      <w:r w:rsidR="001A7641">
        <w:t>,</w:t>
      </w:r>
      <w:r w:rsidR="006B283D">
        <w:t xml:space="preserve"> the DUT product development teams need a tool to </w:t>
      </w:r>
      <w:r w:rsidR="00084BFA">
        <w:t>execute</w:t>
      </w:r>
      <w:r w:rsidR="006B283D">
        <w:t xml:space="preserve"> the same</w:t>
      </w:r>
      <w:r w:rsidR="001A7641">
        <w:t xml:space="preserve"> or similar</w:t>
      </w:r>
      <w:r w:rsidR="006B283D">
        <w:t xml:space="preserve"> tests that the tester execute</w:t>
      </w:r>
      <w:r w:rsidR="001A7641">
        <w:t>s during validation phases</w:t>
      </w:r>
      <w:r w:rsidR="006B283D">
        <w:t xml:space="preserve"> but due to the high cost of </w:t>
      </w:r>
      <w:r w:rsidR="001A7641">
        <w:t>Vector CANoe</w:t>
      </w:r>
      <w:r w:rsidR="006B283D">
        <w:t xml:space="preserve"> licenses early</w:t>
      </w:r>
      <w:r w:rsidR="001A7641">
        <w:t xml:space="preserve"> engineering</w:t>
      </w:r>
      <w:r w:rsidR="006B283D">
        <w:t xml:space="preserve"> testing is not always executed</w:t>
      </w:r>
      <w:r w:rsidR="00084BFA">
        <w:t xml:space="preserve">, </w:t>
      </w:r>
      <w:r w:rsidR="001A7641">
        <w:t>teams are limited only to unit testing (white box)</w:t>
      </w:r>
      <w:r w:rsidR="00596C40">
        <w:t>,</w:t>
      </w:r>
      <w:r w:rsidR="001A7641">
        <w:t xml:space="preserve"> </w:t>
      </w:r>
      <w:r w:rsidR="00084BFA">
        <w:t>creat</w:t>
      </w:r>
      <w:r w:rsidR="001A7641">
        <w:t>ing</w:t>
      </w:r>
      <w:r w:rsidR="00084BFA">
        <w:t xml:space="preserve"> bottlenecks during development</w:t>
      </w:r>
      <w:r w:rsidR="006B283D">
        <w:t xml:space="preserve"> and</w:t>
      </w:r>
      <w:r w:rsidR="00084BFA">
        <w:t xml:space="preserve"> </w:t>
      </w:r>
      <w:r w:rsidR="001A7641">
        <w:t>most of the time they</w:t>
      </w:r>
      <w:r w:rsidR="006B283D">
        <w:t xml:space="preserve"> must wait until the </w:t>
      </w:r>
      <w:r w:rsidR="00596C40">
        <w:t xml:space="preserve">final </w:t>
      </w:r>
      <w:r w:rsidR="006B283D">
        <w:t>tester is available and ready</w:t>
      </w:r>
      <w:r w:rsidR="00084BFA">
        <w:t xml:space="preserve"> to verify </w:t>
      </w:r>
      <w:r w:rsidR="00596C40">
        <w:t>product</w:t>
      </w:r>
      <w:r w:rsidR="00084BFA">
        <w:t xml:space="preserve"> issues.</w:t>
      </w:r>
    </w:p>
    <w:p w14:paraId="39A55E8D" w14:textId="02AF8C8D" w:rsidR="008861B1" w:rsidRPr="004F58CB" w:rsidRDefault="008861B1" w:rsidP="00E0339F">
      <w:pPr>
        <w:rPr>
          <w:b/>
          <w:bCs/>
          <w:sz w:val="28"/>
          <w:szCs w:val="28"/>
        </w:rPr>
      </w:pPr>
      <w:r w:rsidRPr="004F58CB">
        <w:rPr>
          <w:b/>
          <w:bCs/>
          <w:sz w:val="28"/>
          <w:szCs w:val="28"/>
        </w:rPr>
        <w:t>GOAL</w:t>
      </w:r>
    </w:p>
    <w:p w14:paraId="201EA78C" w14:textId="1BDFFAE4" w:rsidR="006B283D" w:rsidRPr="006B283D" w:rsidRDefault="00596C40" w:rsidP="006B283D">
      <w:pPr>
        <w:jc w:val="both"/>
      </w:pPr>
      <w:r>
        <w:t>Design and d</w:t>
      </w:r>
      <w:r w:rsidR="006B283D" w:rsidRPr="006B283D">
        <w:t>evelopment of</w:t>
      </w:r>
      <w:r w:rsidR="006B283D">
        <w:t xml:space="preserve"> a</w:t>
      </w:r>
      <w:r w:rsidR="00B14132">
        <w:t>n embedded controller acting as a</w:t>
      </w:r>
      <w:r w:rsidR="006B283D">
        <w:t xml:space="preserve"> </w:t>
      </w:r>
      <w:r w:rsidR="00FB4DDD">
        <w:t>low-cost</w:t>
      </w:r>
      <w:r w:rsidR="006B283D">
        <w:t xml:space="preserve"> </w:t>
      </w:r>
      <w:r w:rsidR="005B39CA">
        <w:t>Real-Time</w:t>
      </w:r>
      <w:r w:rsidR="00FB4DDD">
        <w:t xml:space="preserve"> </w:t>
      </w:r>
      <w:r w:rsidR="00D67E71">
        <w:t xml:space="preserve">prototype </w:t>
      </w:r>
      <w:r w:rsidR="00FB4DDD">
        <w:t xml:space="preserve">test </w:t>
      </w:r>
      <w:r w:rsidR="00166AEC">
        <w:t>system</w:t>
      </w:r>
      <w:r w:rsidR="006B283D">
        <w:t xml:space="preserve"> that has the ca</w:t>
      </w:r>
      <w:r w:rsidR="00FB4DDD">
        <w:t>pability of</w:t>
      </w:r>
      <w:r w:rsidR="003B27F0">
        <w:t xml:space="preserve"> running essential</w:t>
      </w:r>
      <w:r>
        <w:t>/core</w:t>
      </w:r>
      <w:r w:rsidR="003B27F0">
        <w:t xml:space="preserve"> CAN test</w:t>
      </w:r>
      <w:r w:rsidR="009E4F72">
        <w:t>s in</w:t>
      </w:r>
      <w:r w:rsidR="003B27F0">
        <w:t xml:space="preserve"> early phases of DUT development. This tool will use an STM32H7 microcontroller which has a CAN subsystem compatible with CAN 2.0 and CAN FD. The</w:t>
      </w:r>
      <w:r w:rsidR="009444CB">
        <w:t xml:space="preserve"> low-cost</w:t>
      </w:r>
      <w:r w:rsidR="003B27F0">
        <w:t xml:space="preserve"> mini </w:t>
      </w:r>
      <w:r w:rsidR="00AB6D38">
        <w:t>HIL</w:t>
      </w:r>
      <w:r w:rsidR="003B27F0">
        <w:t xml:space="preserve"> test system will be able to ru</w:t>
      </w:r>
      <w:r w:rsidR="009444CB">
        <w:t>n</w:t>
      </w:r>
      <w:r w:rsidR="003559EE">
        <w:t xml:space="preserve"> </w:t>
      </w:r>
      <w:r w:rsidR="006B348A">
        <w:t xml:space="preserve">scheduled </w:t>
      </w:r>
      <w:r w:rsidR="009444CB">
        <w:t>core tests</w:t>
      </w:r>
      <w:r>
        <w:t xml:space="preserve"> periodically</w:t>
      </w:r>
      <w:r w:rsidR="009444CB">
        <w:t xml:space="preserve"> without the need of any special licenses or additional hardware.</w:t>
      </w:r>
    </w:p>
    <w:p w14:paraId="36C7D36C" w14:textId="39D183C2" w:rsidR="009444CB" w:rsidRPr="004F58CB" w:rsidRDefault="008861B1" w:rsidP="00E0339F">
      <w:pPr>
        <w:rPr>
          <w:b/>
          <w:bCs/>
          <w:sz w:val="28"/>
          <w:szCs w:val="28"/>
        </w:rPr>
      </w:pPr>
      <w:r w:rsidRPr="004F58CB">
        <w:rPr>
          <w:b/>
          <w:bCs/>
          <w:sz w:val="28"/>
          <w:szCs w:val="28"/>
        </w:rPr>
        <w:t>SPECEFICATIONS</w:t>
      </w:r>
    </w:p>
    <w:p w14:paraId="7ADF827B" w14:textId="3409A70B" w:rsidR="009444CB" w:rsidRDefault="009444CB" w:rsidP="009444C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44CB">
        <w:rPr>
          <w:sz w:val="24"/>
          <w:szCs w:val="24"/>
        </w:rPr>
        <w:t>Microcontroller board: NUCLEO-H723ZG</w:t>
      </w:r>
      <w:r w:rsidR="00EC5A65">
        <w:rPr>
          <w:sz w:val="24"/>
          <w:szCs w:val="24"/>
        </w:rPr>
        <w:t xml:space="preserve"> with the following modules:</w:t>
      </w:r>
    </w:p>
    <w:p w14:paraId="1C12BD0E" w14:textId="38894F49" w:rsidR="009444CB" w:rsidRDefault="00EC5A65" w:rsidP="00EC5A6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SPI module for TFT 1.8” screen</w:t>
      </w:r>
      <w:r w:rsidR="009444CB">
        <w:rPr>
          <w:sz w:val="24"/>
          <w:szCs w:val="24"/>
        </w:rPr>
        <w:t>.</w:t>
      </w:r>
    </w:p>
    <w:p w14:paraId="06B371D3" w14:textId="1FA54952" w:rsidR="00EC5A65" w:rsidRDefault="00EC5A65" w:rsidP="00EC5A6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251FFA">
        <w:rPr>
          <w:sz w:val="24"/>
          <w:szCs w:val="24"/>
        </w:rPr>
        <w:t xml:space="preserve">FD </w:t>
      </w:r>
      <w:r>
        <w:rPr>
          <w:sz w:val="24"/>
          <w:szCs w:val="24"/>
        </w:rPr>
        <w:t>module</w:t>
      </w:r>
      <w:r w:rsidR="00251FFA">
        <w:rPr>
          <w:sz w:val="24"/>
          <w:szCs w:val="24"/>
        </w:rPr>
        <w:t xml:space="preserve"> configured for HS.</w:t>
      </w:r>
    </w:p>
    <w:p w14:paraId="5DBE96B2" w14:textId="47807CCF" w:rsidR="00EC5A65" w:rsidRDefault="00EC5A65" w:rsidP="00EC5A6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Ethernet for TCP communication.</w:t>
      </w:r>
    </w:p>
    <w:p w14:paraId="2740EBCA" w14:textId="7F5E2CC5" w:rsidR="00EC5A65" w:rsidRDefault="00EC5A65" w:rsidP="00EC5A6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GPIO for push buttons and LEDs.</w:t>
      </w:r>
    </w:p>
    <w:p w14:paraId="5AE87541" w14:textId="473E2213" w:rsidR="00251FFA" w:rsidRPr="00251FFA" w:rsidRDefault="00251FFA" w:rsidP="00251FF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CAN transceiver NXP </w:t>
      </w:r>
      <w:r w:rsidRPr="00251FFA">
        <w:rPr>
          <w:sz w:val="24"/>
          <w:szCs w:val="24"/>
        </w:rPr>
        <w:t>TJA1441AT</w:t>
      </w:r>
      <w:r>
        <w:rPr>
          <w:sz w:val="24"/>
          <w:szCs w:val="24"/>
        </w:rPr>
        <w:t>.</w:t>
      </w:r>
    </w:p>
    <w:p w14:paraId="419AA1A6" w14:textId="0EA5C100" w:rsidR="009444CB" w:rsidRDefault="00C84B63" w:rsidP="009444C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Vector VN1640 CAN case </w:t>
      </w:r>
      <w:r w:rsidR="008674D2">
        <w:rPr>
          <w:sz w:val="24"/>
          <w:szCs w:val="24"/>
        </w:rPr>
        <w:t xml:space="preserve">(only </w:t>
      </w:r>
      <w:r>
        <w:rPr>
          <w:sz w:val="24"/>
          <w:szCs w:val="24"/>
        </w:rPr>
        <w:t xml:space="preserve">for </w:t>
      </w:r>
      <w:r w:rsidR="008674D2">
        <w:rPr>
          <w:sz w:val="24"/>
          <w:szCs w:val="24"/>
        </w:rPr>
        <w:t>DUT</w:t>
      </w:r>
      <w:r>
        <w:rPr>
          <w:sz w:val="24"/>
          <w:szCs w:val="24"/>
        </w:rPr>
        <w:t xml:space="preserve"> simulation</w:t>
      </w:r>
      <w:r w:rsidR="008674D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C5F8200" w14:textId="23770EAB" w:rsidR="00384FC2" w:rsidRDefault="00B6382B" w:rsidP="00E0339F">
      <w:pPr>
        <w:rPr>
          <w:b/>
          <w:bCs/>
          <w:sz w:val="28"/>
          <w:szCs w:val="28"/>
        </w:rPr>
      </w:pPr>
      <w:r w:rsidRPr="004F58CB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D15A7D" wp14:editId="4C70C42F">
                <wp:simplePos x="0" y="0"/>
                <wp:positionH relativeFrom="column">
                  <wp:posOffset>3752717</wp:posOffset>
                </wp:positionH>
                <wp:positionV relativeFrom="paragraph">
                  <wp:posOffset>706799</wp:posOffset>
                </wp:positionV>
                <wp:extent cx="1457325" cy="1057275"/>
                <wp:effectExtent l="0" t="0" r="285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2E49C" w14:textId="5A13481F" w:rsidR="00384FC2" w:rsidRDefault="00384FC2" w:rsidP="00384FC2">
                            <w:pPr>
                              <w:jc w:val="center"/>
                            </w:pPr>
                            <w:r w:rsidRPr="00F27E4C">
                              <w:rPr>
                                <w:b/>
                                <w:bCs/>
                              </w:rPr>
                              <w:t xml:space="preserve">Simulated </w:t>
                            </w:r>
                            <w:r w:rsidR="008674D2">
                              <w:rPr>
                                <w:b/>
                                <w:bCs/>
                              </w:rPr>
                              <w:t>DUT</w:t>
                            </w:r>
                            <w:r>
                              <w:t xml:space="preserve"> w/CANoe</w:t>
                            </w:r>
                          </w:p>
                          <w:p w14:paraId="69938596" w14:textId="74FADA64" w:rsidR="00384FC2" w:rsidRDefault="00384FC2" w:rsidP="00384FC2">
                            <w:pPr>
                              <w:jc w:val="center"/>
                            </w:pPr>
                            <w:r>
                              <w:t>- VN1640 CAN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5A7D" id="Rectangle 1" o:spid="_x0000_s1026" style="position:absolute;margin-left:295.5pt;margin-top:55.65pt;width:114.75pt;height:83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" fillcolor="white [3201]" strokecolor="black [3200]" strokeweight="2pt">
                <v:textbox>
                  <w:txbxContent>
                    <w:p w14:paraId="78A2E49C" w14:textId="5A13481F" w:rsidR="00384FC2" w:rsidRDefault="00384FC2" w:rsidP="00384FC2">
                      <w:pPr>
                        <w:jc w:val="center"/>
                      </w:pPr>
                      <w:r w:rsidRPr="00F27E4C">
                        <w:rPr>
                          <w:b/>
                          <w:bCs/>
                        </w:rPr>
                        <w:t xml:space="preserve">Simulated </w:t>
                      </w:r>
                      <w:r w:rsidR="008674D2">
                        <w:rPr>
                          <w:b/>
                          <w:bCs/>
                        </w:rPr>
                        <w:t>DUT</w:t>
                      </w:r>
                      <w:r>
                        <w:t xml:space="preserve"> w/CANoe</w:t>
                      </w:r>
                    </w:p>
                    <w:p w14:paraId="69938596" w14:textId="74FADA64" w:rsidR="00384FC2" w:rsidRDefault="00384FC2" w:rsidP="00384FC2">
                      <w:pPr>
                        <w:jc w:val="center"/>
                      </w:pPr>
                      <w:r>
                        <w:t>- VN1640 CAN case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4F58C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31E96" wp14:editId="02929122">
                <wp:simplePos x="0" y="0"/>
                <wp:positionH relativeFrom="margin">
                  <wp:posOffset>2120309</wp:posOffset>
                </wp:positionH>
                <wp:positionV relativeFrom="paragraph">
                  <wp:posOffset>977339</wp:posOffset>
                </wp:positionV>
                <wp:extent cx="1428750" cy="542260"/>
                <wp:effectExtent l="0" t="0" r="19050" b="10795"/>
                <wp:wrapSquare wrapText="bothSides"/>
                <wp:docPr id="2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2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DC44A" w14:textId="2351F7EC" w:rsidR="004A7034" w:rsidRDefault="004A7034" w:rsidP="004A7034">
                            <w:pPr>
                              <w:jc w:val="center"/>
                            </w:pPr>
                            <w:r>
                              <w:t>CAN 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E9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" o:spid="_x0000_s1027" type="#_x0000_t69" style="position:absolute;margin-left:166.95pt;margin-top:76.95pt;width:112.5pt;height:42.7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" adj="4099" fillcolor="white [3201]" strokecolor="black [3200]" strokeweight="2pt">
                <v:textbox>
                  <w:txbxContent>
                    <w:p w14:paraId="75EDC44A" w14:textId="2351F7EC" w:rsidR="004A7034" w:rsidRDefault="004A7034" w:rsidP="004A7034">
                      <w:pPr>
                        <w:jc w:val="center"/>
                      </w:pPr>
                      <w:r>
                        <w:t>CAN HS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58C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2DFA7" wp14:editId="76B23421">
                <wp:simplePos x="0" y="0"/>
                <wp:positionH relativeFrom="margin">
                  <wp:posOffset>-148856</wp:posOffset>
                </wp:positionH>
                <wp:positionV relativeFrom="paragraph">
                  <wp:posOffset>462870</wp:posOffset>
                </wp:positionV>
                <wp:extent cx="2126512" cy="1775637"/>
                <wp:effectExtent l="0" t="0" r="26670" b="1524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1775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9AB1A" w14:textId="4973D231" w:rsidR="004A7034" w:rsidRPr="00F27E4C" w:rsidRDefault="004A7034" w:rsidP="004A70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27E4C">
                              <w:rPr>
                                <w:b/>
                                <w:bCs/>
                              </w:rPr>
                              <w:t>Mini Tester</w:t>
                            </w:r>
                          </w:p>
                          <w:p w14:paraId="7B538FCB" w14:textId="36894445" w:rsidR="004A7034" w:rsidRDefault="004A7034" w:rsidP="004A7034">
                            <w:pPr>
                              <w:jc w:val="center"/>
                            </w:pPr>
                            <w:r>
                              <w:t>STM32H7</w:t>
                            </w:r>
                          </w:p>
                          <w:p w14:paraId="4B0CE98D" w14:textId="000E777F" w:rsidR="004A7034" w:rsidRDefault="004A7034" w:rsidP="004A70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SPI (TFT screen).</w:t>
                            </w:r>
                          </w:p>
                          <w:p w14:paraId="460AE7A0" w14:textId="4B07D62D" w:rsidR="004A7034" w:rsidRDefault="004A7034" w:rsidP="004A70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CAN</w:t>
                            </w:r>
                          </w:p>
                          <w:p w14:paraId="06B04FF9" w14:textId="207E2194" w:rsidR="004A7034" w:rsidRDefault="004A7034" w:rsidP="004A70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Ethernet (TCP Server)</w:t>
                            </w:r>
                          </w:p>
                          <w:p w14:paraId="21DAFF70" w14:textId="37DC946B" w:rsidR="004A7034" w:rsidRDefault="004A7034" w:rsidP="004A70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GPIO</w:t>
                            </w:r>
                            <w:r w:rsidR="0028600C">
                              <w:t xml:space="preserve"> (Leds and push btns)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DFA7" id="Rectangle 3" o:spid="_x0000_s1028" style="position:absolute;margin-left:-11.7pt;margin-top:36.45pt;width:167.45pt;height:139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" fillcolor="white [3201]" strokecolor="black [3200]" strokeweight="2pt">
                <v:textbox>
                  <w:txbxContent>
                    <w:p w14:paraId="4349AB1A" w14:textId="4973D231" w:rsidR="004A7034" w:rsidRPr="00F27E4C" w:rsidRDefault="004A7034" w:rsidP="004A703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27E4C">
                        <w:rPr>
                          <w:b/>
                          <w:bCs/>
                        </w:rPr>
                        <w:t>Mini Tester</w:t>
                      </w:r>
                    </w:p>
                    <w:p w14:paraId="7B538FCB" w14:textId="36894445" w:rsidR="004A7034" w:rsidRDefault="004A7034" w:rsidP="004A7034">
                      <w:pPr>
                        <w:jc w:val="center"/>
                      </w:pPr>
                      <w:r>
                        <w:t>STM32H7</w:t>
                      </w:r>
                    </w:p>
                    <w:p w14:paraId="4B0CE98D" w14:textId="000E777F" w:rsidR="004A7034" w:rsidRDefault="004A7034" w:rsidP="004A703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SPI (TFT screen).</w:t>
                      </w:r>
                    </w:p>
                    <w:p w14:paraId="460AE7A0" w14:textId="4B07D62D" w:rsidR="004A7034" w:rsidRDefault="004A7034" w:rsidP="004A703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CAN</w:t>
                      </w:r>
                    </w:p>
                    <w:p w14:paraId="06B04FF9" w14:textId="207E2194" w:rsidR="004A7034" w:rsidRDefault="004A7034" w:rsidP="004A703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Ethernet (TCP Server)</w:t>
                      </w:r>
                    </w:p>
                    <w:p w14:paraId="21DAFF70" w14:textId="37DC946B" w:rsidR="004A7034" w:rsidRDefault="004A7034" w:rsidP="004A703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GPIO</w:t>
                      </w:r>
                      <w:r w:rsidR="0028600C">
                        <w:t xml:space="preserve"> (Leds and push btns)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84FC2" w:rsidRPr="004F58CB">
        <w:rPr>
          <w:b/>
          <w:bCs/>
          <w:sz w:val="28"/>
          <w:szCs w:val="28"/>
        </w:rPr>
        <w:t>PROJECT ELEMENTS</w:t>
      </w:r>
    </w:p>
    <w:p w14:paraId="297A6E65" w14:textId="58E9DBFA" w:rsidR="00235708" w:rsidRDefault="00235708" w:rsidP="00E0339F">
      <w:pPr>
        <w:rPr>
          <w:b/>
          <w:bCs/>
          <w:sz w:val="28"/>
          <w:szCs w:val="28"/>
        </w:rPr>
      </w:pPr>
    </w:p>
    <w:p w14:paraId="1EA8E402" w14:textId="503FE091" w:rsidR="00235708" w:rsidRDefault="00235708" w:rsidP="00E0339F">
      <w:pPr>
        <w:rPr>
          <w:b/>
          <w:bCs/>
          <w:sz w:val="28"/>
          <w:szCs w:val="28"/>
        </w:rPr>
      </w:pPr>
    </w:p>
    <w:p w14:paraId="3D96EB39" w14:textId="61CACDA9" w:rsidR="00235708" w:rsidRDefault="00235708" w:rsidP="00E0339F">
      <w:pPr>
        <w:rPr>
          <w:b/>
          <w:bCs/>
          <w:sz w:val="28"/>
          <w:szCs w:val="28"/>
        </w:rPr>
      </w:pPr>
    </w:p>
    <w:p w14:paraId="3C40B213" w14:textId="18FC490A" w:rsidR="00235708" w:rsidRDefault="00235708" w:rsidP="00E0339F">
      <w:pPr>
        <w:rPr>
          <w:b/>
          <w:bCs/>
          <w:sz w:val="28"/>
          <w:szCs w:val="28"/>
        </w:rPr>
      </w:pPr>
    </w:p>
    <w:p w14:paraId="218AB8B6" w14:textId="61DCDACF" w:rsidR="00235708" w:rsidRDefault="00235708" w:rsidP="00E0339F">
      <w:pPr>
        <w:rPr>
          <w:b/>
          <w:bCs/>
          <w:sz w:val="28"/>
          <w:szCs w:val="28"/>
        </w:rPr>
      </w:pPr>
    </w:p>
    <w:p w14:paraId="0A5B46B9" w14:textId="35222A48" w:rsidR="004437DC" w:rsidRPr="005E69BF" w:rsidRDefault="004437DC" w:rsidP="005E69BF">
      <w:pPr>
        <w:jc w:val="both"/>
        <w:rPr>
          <w:sz w:val="24"/>
          <w:szCs w:val="24"/>
        </w:rPr>
      </w:pPr>
    </w:p>
    <w:sectPr w:rsidR="004437DC" w:rsidRPr="005E69BF" w:rsidSect="00E90EB3">
      <w:headerReference w:type="first" r:id="rId8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740A1" w14:textId="77777777" w:rsidR="003157DC" w:rsidRDefault="003157DC">
      <w:pPr>
        <w:spacing w:after="0" w:line="240" w:lineRule="auto"/>
      </w:pPr>
      <w:r>
        <w:separator/>
      </w:r>
    </w:p>
  </w:endnote>
  <w:endnote w:type="continuationSeparator" w:id="0">
    <w:p w14:paraId="7A05DB9B" w14:textId="77777777" w:rsidR="003157DC" w:rsidRDefault="0031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2CE8F" w14:textId="77777777" w:rsidR="003157DC" w:rsidRDefault="003157DC">
      <w:pPr>
        <w:spacing w:after="0" w:line="240" w:lineRule="auto"/>
      </w:pPr>
      <w:r>
        <w:separator/>
      </w:r>
    </w:p>
  </w:footnote>
  <w:footnote w:type="continuationSeparator" w:id="0">
    <w:p w14:paraId="30D674BB" w14:textId="77777777" w:rsidR="003157DC" w:rsidRDefault="00315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1B72D" w14:textId="47560D60" w:rsidR="00E90EB3" w:rsidRDefault="006B348A">
    <w:pPr>
      <w:pStyle w:val="Header"/>
      <w:pBdr>
        <w:bottom w:val="single" w:sz="4" w:space="8" w:color="4F81BD" w:themeColor="accent1"/>
      </w:pBdr>
      <w:spacing w:after="360"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04228620C680414AB279C43CB62B8B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1EB6">
          <w:rPr>
            <w:color w:val="404040" w:themeColor="text1" w:themeTint="BF"/>
          </w:rPr>
          <w:t xml:space="preserve">Final </w:t>
        </w:r>
        <w:r w:rsidR="00E90EB3">
          <w:rPr>
            <w:color w:val="404040" w:themeColor="text1" w:themeTint="BF"/>
          </w:rPr>
          <w:t>Project Proposal</w:t>
        </w:r>
      </w:sdtContent>
    </w:sdt>
  </w:p>
  <w:p w14:paraId="7E33DDB9" w14:textId="1D56AF6B" w:rsidR="00E90EB3" w:rsidRDefault="00E90EB3">
    <w:pPr>
      <w:pStyle w:val="Header"/>
    </w:pPr>
    <w:r>
      <w:t>ECE 554 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C7EAE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9A4F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BA91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60A1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2CB5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8BF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463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C848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9AD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856D9"/>
    <w:multiLevelType w:val="hybridMultilevel"/>
    <w:tmpl w:val="2DD011C4"/>
    <w:lvl w:ilvl="0" w:tplc="31C829F0">
      <w:start w:val="49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C6D9D"/>
    <w:multiLevelType w:val="hybridMultilevel"/>
    <w:tmpl w:val="B9B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9785A"/>
    <w:multiLevelType w:val="hybridMultilevel"/>
    <w:tmpl w:val="D7CAE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81143"/>
    <w:multiLevelType w:val="hybridMultilevel"/>
    <w:tmpl w:val="1C0A1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36AD5"/>
    <w:multiLevelType w:val="hybridMultilevel"/>
    <w:tmpl w:val="A162ABFA"/>
    <w:lvl w:ilvl="0" w:tplc="8A381CFE">
      <w:start w:val="49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DC"/>
    <w:rsid w:val="00021E52"/>
    <w:rsid w:val="0004168E"/>
    <w:rsid w:val="00067FB7"/>
    <w:rsid w:val="00084BFA"/>
    <w:rsid w:val="000C1AEB"/>
    <w:rsid w:val="001647FD"/>
    <w:rsid w:val="00165F5B"/>
    <w:rsid w:val="00166AEC"/>
    <w:rsid w:val="001A7641"/>
    <w:rsid w:val="00235708"/>
    <w:rsid w:val="00251FFA"/>
    <w:rsid w:val="0028600C"/>
    <w:rsid w:val="003157DC"/>
    <w:rsid w:val="003559EE"/>
    <w:rsid w:val="00384FC2"/>
    <w:rsid w:val="003B27F0"/>
    <w:rsid w:val="003E558A"/>
    <w:rsid w:val="00441E2E"/>
    <w:rsid w:val="004437DC"/>
    <w:rsid w:val="004A7034"/>
    <w:rsid w:val="004B5E40"/>
    <w:rsid w:val="004F58CB"/>
    <w:rsid w:val="00504039"/>
    <w:rsid w:val="00524909"/>
    <w:rsid w:val="00596C40"/>
    <w:rsid w:val="005B39CA"/>
    <w:rsid w:val="005E69BF"/>
    <w:rsid w:val="0060044F"/>
    <w:rsid w:val="00617826"/>
    <w:rsid w:val="00620296"/>
    <w:rsid w:val="006255CD"/>
    <w:rsid w:val="006B283D"/>
    <w:rsid w:val="006B348A"/>
    <w:rsid w:val="006B3BD4"/>
    <w:rsid w:val="00793325"/>
    <w:rsid w:val="00800253"/>
    <w:rsid w:val="008674D2"/>
    <w:rsid w:val="008861B1"/>
    <w:rsid w:val="008B24A1"/>
    <w:rsid w:val="00931EB6"/>
    <w:rsid w:val="009444CB"/>
    <w:rsid w:val="009B46E6"/>
    <w:rsid w:val="009E4F72"/>
    <w:rsid w:val="00A7254D"/>
    <w:rsid w:val="00AB6D38"/>
    <w:rsid w:val="00AC5C55"/>
    <w:rsid w:val="00B14132"/>
    <w:rsid w:val="00B6382B"/>
    <w:rsid w:val="00BB2DC4"/>
    <w:rsid w:val="00C32F9C"/>
    <w:rsid w:val="00C70689"/>
    <w:rsid w:val="00C84B63"/>
    <w:rsid w:val="00CC7C0D"/>
    <w:rsid w:val="00D24C20"/>
    <w:rsid w:val="00D67E71"/>
    <w:rsid w:val="00DA2564"/>
    <w:rsid w:val="00E0339F"/>
    <w:rsid w:val="00E3476D"/>
    <w:rsid w:val="00E90EB3"/>
    <w:rsid w:val="00EC5A65"/>
    <w:rsid w:val="00F27E4C"/>
    <w:rsid w:val="00FA4487"/>
    <w:rsid w:val="00FB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6B66C5"/>
  <w15:chartTrackingRefBased/>
  <w15:docId w15:val="{8C7E37FC-CF42-4020-8D20-274056F6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FD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F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5"/>
    <w:qFormat/>
    <w:rsid w:val="00441E2E"/>
    <w:pPr>
      <w:keepNext/>
      <w:spacing w:after="1000" w:line="240" w:lineRule="auto"/>
      <w:contextualSpacing/>
    </w:pPr>
  </w:style>
  <w:style w:type="paragraph" w:styleId="Signature">
    <w:name w:val="Signature"/>
    <w:basedOn w:val="Normal"/>
    <w:next w:val="Normal"/>
    <w:uiPriority w:val="6"/>
    <w:qFormat/>
    <w:pPr>
      <w:keepNext/>
      <w:spacing w:after="360"/>
      <w:contextualSpacing/>
    </w:pPr>
  </w:style>
  <w:style w:type="paragraph" w:styleId="Date">
    <w:name w:val="Date"/>
    <w:basedOn w:val="Normal"/>
    <w:next w:val="ContactInfo"/>
    <w:uiPriority w:val="2"/>
    <w:qFormat/>
    <w:rsid w:val="00441E2E"/>
    <w:pPr>
      <w:spacing w:after="48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FB7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67FB7"/>
    <w:rPr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uiPriority w:val="3"/>
    <w:qFormat/>
    <w:rsid w:val="00441E2E"/>
    <w:pPr>
      <w:spacing w:before="400" w:after="20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7FB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B7"/>
    <w:rPr>
      <w:spacing w:val="4"/>
    </w:rPr>
  </w:style>
  <w:style w:type="character" w:styleId="SubtleReference">
    <w:name w:val="Subtle Reference"/>
    <w:basedOn w:val="DefaultParagraphFont"/>
    <w:uiPriority w:val="31"/>
    <w:qFormat/>
    <w:rsid w:val="00CC7C0D"/>
    <w:rPr>
      <w:caps w:val="0"/>
      <w:smallCaps w:val="0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25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93325"/>
  </w:style>
  <w:style w:type="paragraph" w:styleId="BlockText">
    <w:name w:val="Block Text"/>
    <w:basedOn w:val="Normal"/>
    <w:uiPriority w:val="99"/>
    <w:semiHidden/>
    <w:unhideWhenUsed/>
    <w:rsid w:val="00441E2E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7933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3325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933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93325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9332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93325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93325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93325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933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93325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93325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93325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332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3325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9332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93325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41E2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325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9332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32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325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325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3325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9332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93325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79332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933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3325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933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3325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933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3325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FD"/>
    <w:rPr>
      <w:rFonts w:asciiTheme="majorHAnsi" w:eastAsiaTheme="majorEastAsia" w:hAnsiTheme="majorHAnsi" w:cstheme="majorBidi"/>
      <w:i/>
      <w:iCs/>
      <w:color w:val="365F91" w:themeColor="accent1" w:themeShade="BF"/>
      <w:spacing w:val="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F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F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F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93325"/>
  </w:style>
  <w:style w:type="paragraph" w:styleId="HTMLAddress">
    <w:name w:val="HTML Address"/>
    <w:basedOn w:val="Normal"/>
    <w:link w:val="HTMLAddressChar"/>
    <w:uiPriority w:val="99"/>
    <w:semiHidden/>
    <w:unhideWhenUsed/>
    <w:rsid w:val="0079332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93325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7933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9332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325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933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933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332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9332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41E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41E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41E2E"/>
    <w:rPr>
      <w:i/>
      <w:iCs/>
      <w:color w:val="365F91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41E2E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93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93325"/>
  </w:style>
  <w:style w:type="paragraph" w:styleId="List">
    <w:name w:val="List"/>
    <w:basedOn w:val="Normal"/>
    <w:uiPriority w:val="99"/>
    <w:semiHidden/>
    <w:unhideWhenUsed/>
    <w:rsid w:val="007933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933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933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933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9332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9332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9332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9332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9332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9332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9332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9332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9332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9332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9332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9332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9332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9332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9332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9332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9332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93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93325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325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93325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79332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933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9332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93325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793325"/>
  </w:style>
  <w:style w:type="table" w:styleId="PlainTable1">
    <w:name w:val="Plain Table 1"/>
    <w:basedOn w:val="TableNormal"/>
    <w:uiPriority w:val="41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3325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41E2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41E2E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unhideWhenUsed/>
    <w:qFormat/>
    <w:rsid w:val="00793325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41E2E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41E2E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93325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7933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933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933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933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933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933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933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933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933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933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933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933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933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933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9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933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933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933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933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933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93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933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933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933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933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933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9332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9332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933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933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933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933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93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933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933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933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441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41E2E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7933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933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933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933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933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933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933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933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933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9332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3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ib01493\AppData\Roaming\Microsoft\Templates\Letter%20requesting%20informational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858FF4413D45DD86C036B6D5B34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24CA3-19A0-4957-9755-B53D6D6C8684}"/>
      </w:docPartPr>
      <w:docPartBody>
        <w:p w:rsidR="000130A5" w:rsidRDefault="00970AAA">
          <w:pPr>
            <w:pStyle w:val="1A858FF4413D45DD86C036B6D5B34471"/>
          </w:pPr>
          <w:r>
            <w:t>Your Name</w:t>
          </w:r>
        </w:p>
      </w:docPartBody>
    </w:docPart>
    <w:docPart>
      <w:docPartPr>
        <w:name w:val="C96E2DECE39849408B82410F44D4A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251E-2772-4C22-8856-B1551CE2D717}"/>
      </w:docPartPr>
      <w:docPartBody>
        <w:p w:rsidR="000130A5" w:rsidRDefault="00970AAA">
          <w:pPr>
            <w:pStyle w:val="C96E2DECE39849408B82410F44D4AE79"/>
          </w:pPr>
          <w:r>
            <w:t>Date</w:t>
          </w:r>
        </w:p>
      </w:docPartBody>
    </w:docPart>
    <w:docPart>
      <w:docPartPr>
        <w:name w:val="04228620C680414AB279C43CB62B8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CB7C-668A-4501-9BA6-2CC451E51E36}"/>
      </w:docPartPr>
      <w:docPartBody>
        <w:p w:rsidR="000130A5" w:rsidRDefault="00970AAA" w:rsidP="00970AAA">
          <w:pPr>
            <w:pStyle w:val="04228620C680414AB279C43CB62B8B8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AA"/>
    <w:rsid w:val="000130A5"/>
    <w:rsid w:val="009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58FF4413D45DD86C036B6D5B34471">
    <w:name w:val="1A858FF4413D45DD86C036B6D5B34471"/>
  </w:style>
  <w:style w:type="paragraph" w:customStyle="1" w:styleId="C96E2DECE39849408B82410F44D4AE79">
    <w:name w:val="C96E2DECE39849408B82410F44D4AE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Reference">
    <w:name w:val="Subtle Reference"/>
    <w:basedOn w:val="DefaultParagraphFont"/>
    <w:uiPriority w:val="31"/>
    <w:unhideWhenUsed/>
    <w:qFormat/>
    <w:rPr>
      <w:caps w:val="0"/>
      <w:smallCaps w:val="0"/>
      <w:color w:val="5A5A5A" w:themeColor="text1" w:themeTint="A5"/>
    </w:rPr>
  </w:style>
  <w:style w:type="paragraph" w:customStyle="1" w:styleId="04228620C680414AB279C43CB62B8B83">
    <w:name w:val="04228620C680414AB279C43CB62B8B83"/>
    <w:rsid w:val="00970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Dr. Michael Putty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requesting informational interview.dotx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dc:creator>Castaneda, Luis</dc:creator>
  <cp:keywords>Luis Castaneda-Trejo</cp:keywords>
  <dc:description/>
  <cp:lastModifiedBy>Castaneda Trejo, Luis (uib01493)</cp:lastModifiedBy>
  <cp:revision>44</cp:revision>
  <cp:lastPrinted>2022-01-12T03:18:00Z</cp:lastPrinted>
  <dcterms:created xsi:type="dcterms:W3CDTF">2022-01-11T23:42:00Z</dcterms:created>
  <dcterms:modified xsi:type="dcterms:W3CDTF">2022-01-12T04:01:00Z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